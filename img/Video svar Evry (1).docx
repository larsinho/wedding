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Spørsmål:</w:t>
      </w:r>
    </w:p>
    <w:p>
      <w:pPr>
        <w:pStyle w:val="Normal"/>
        <w:rPr>
          <w:rFonts w:ascii="Arial" w:hAnsi="Arial" w:cs="Arial"/>
          <w:color w:val="517487"/>
          <w:sz w:val="23"/>
          <w:szCs w:val="23"/>
          <w:highlight w:val="white"/>
          <w:lang w:val="en-US"/>
        </w:rPr>
      </w:pPr>
      <w:r>
        <w:rPr>
          <w:rFonts w:cs="Arial" w:ascii="Arial" w:hAnsi="Arial"/>
          <w:color w:val="517487"/>
          <w:sz w:val="23"/>
          <w:szCs w:val="23"/>
          <w:shd w:fill="FFFFFF" w:val="clear"/>
          <w:lang w:val="en-US"/>
        </w:rPr>
        <w:t>1. At EVRY we partner with customers to create digital advantage. </w:t>
      </w:r>
      <w:r>
        <w:rPr>
          <w:rFonts w:cs="Arial" w:ascii="Arial" w:hAnsi="Arial"/>
          <w:color w:val="517487"/>
          <w:sz w:val="23"/>
          <w:szCs w:val="23"/>
          <w:lang w:val="en-US"/>
        </w:rPr>
        <w:br/>
      </w:r>
      <w:r>
        <w:rPr>
          <w:rFonts w:cs="Arial" w:ascii="Arial" w:hAnsi="Arial"/>
          <w:color w:val="517487"/>
          <w:sz w:val="23"/>
          <w:szCs w:val="23"/>
          <w:shd w:fill="FFFFFF" w:val="clear"/>
          <w:lang w:val="en-US"/>
        </w:rPr>
        <w:t>In what way do you think that digitalization can contribute and add value to public and private sector? </w:t>
      </w:r>
      <w:r>
        <w:rPr>
          <w:rFonts w:cs="Arial" w:ascii="Arial" w:hAnsi="Arial"/>
          <w:color w:val="517487"/>
          <w:sz w:val="23"/>
          <w:szCs w:val="23"/>
          <w:lang w:val="en-US"/>
        </w:rPr>
        <w:br/>
        <w:br/>
      </w:r>
      <w:r>
        <w:rPr>
          <w:rFonts w:cs="Arial" w:ascii="Arial" w:hAnsi="Arial"/>
          <w:color w:val="517487"/>
          <w:sz w:val="23"/>
          <w:szCs w:val="23"/>
          <w:shd w:fill="FFFFFF" w:val="clear"/>
          <w:lang w:val="en-US"/>
        </w:rPr>
        <w:t>2. EVRY aims to “shape the future today”. Because of this organizational culture is one of our main focuses. </w:t>
      </w:r>
      <w:r>
        <w:rPr>
          <w:rFonts w:cs="Arial" w:ascii="Arial" w:hAnsi="Arial"/>
          <w:color w:val="517487"/>
          <w:sz w:val="23"/>
          <w:szCs w:val="23"/>
          <w:lang w:val="en-US"/>
        </w:rPr>
        <w:br/>
      </w:r>
      <w:r>
        <w:rPr>
          <w:rFonts w:cs="Arial" w:ascii="Arial" w:hAnsi="Arial"/>
          <w:color w:val="517487"/>
          <w:sz w:val="23"/>
          <w:szCs w:val="23"/>
          <w:shd w:fill="FFFFFF" w:val="clear"/>
          <w:lang w:val="en-US"/>
        </w:rPr>
        <w:t>During your time as a student, what have you learned about yourself that will benefit EVRY? 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Svar:</w:t>
      </w:r>
    </w:p>
    <w:p>
      <w:pPr>
        <w:pStyle w:val="Normal"/>
        <w:rPr/>
      </w:pPr>
      <w:r>
        <w:rPr/>
        <w:t xml:space="preserve">Hei! Mitt navn er Beatriz Luís. </w:t>
      </w:r>
    </w:p>
    <w:p>
      <w:pPr>
        <w:pStyle w:val="Normal"/>
        <w:rPr>
          <w:color w:val="FF0000"/>
        </w:rPr>
      </w:pPr>
      <w:r>
        <w:rPr>
          <w:color w:val="FF0000"/>
        </w:rPr>
        <w:t>Hva er den beste måten å starte? Hjelp!</w:t>
      </w:r>
    </w:p>
    <w:p>
      <w:pPr>
        <w:pStyle w:val="Normal"/>
        <w:rPr/>
      </w:pPr>
      <w:r>
        <w:rPr>
          <w:strike/>
        </w:rPr>
        <w:t>Digitalisering er de</w:t>
      </w:r>
      <w:r>
        <w:rPr>
          <w:strike/>
          <w:color w:val="CE181E"/>
        </w:rPr>
        <w:t>n</w:t>
      </w:r>
      <w:r>
        <w:rPr>
          <w:strike/>
        </w:rPr>
        <w:t xml:space="preserve"> beste måte å gå fremover i mange bransjer.</w:t>
      </w:r>
      <w:r>
        <w:rPr/>
        <w:t xml:space="preserve">  </w:t>
      </w:r>
    </w:p>
    <w:p>
      <w:pPr>
        <w:pStyle w:val="Normal"/>
        <w:rPr/>
      </w:pPr>
      <w:r>
        <w:rPr/>
        <w:t xml:space="preserve">Digitalisering er viktig for å frigjøre tid og ressurser slik at mennesker kan gjøre meningsfulle og givende arbeidsoppgaver. Men ikke nok med det, digitalisering </w:t>
      </w:r>
      <w:r>
        <w:rPr/>
        <w:t xml:space="preserve">skaper </w:t>
      </w:r>
      <w:r>
        <w:rPr/>
        <w:t>også</w:t>
      </w:r>
      <w:r>
        <w:rPr/>
        <w:t xml:space="preserve"> effektivisering</w:t>
      </w:r>
      <w:r>
        <w:rPr/>
        <w:t>sgevinster som bidrar til høyere verdiskapning i samfunnet. For eksempel, d</w:t>
      </w:r>
      <w:r>
        <w:rPr/>
        <w:t xml:space="preserve">igitalisering </w:t>
      </w:r>
      <w:r>
        <w:rPr/>
        <w:t xml:space="preserve">øker utviklingstakten av </w:t>
      </w:r>
      <w:r>
        <w:rPr/>
        <w:t xml:space="preserve">tjenester og produkter. </w:t>
      </w:r>
      <w:r>
        <w:rPr/>
        <w:t>Og f</w:t>
      </w:r>
      <w:r>
        <w:rPr/>
        <w:t>or organisasjoner, kan det</w:t>
      </w:r>
      <w:r>
        <w:rPr/>
        <w:t>te</w:t>
      </w:r>
      <w:r>
        <w:rPr/>
        <w:t xml:space="preserve"> redusere produksjonskostnader </w:t>
      </w:r>
      <w:r>
        <w:rPr/>
        <w:t xml:space="preserve">siden </w:t>
      </w:r>
      <w:r>
        <w:rPr/>
        <w:t xml:space="preserve">jobben </w:t>
      </w:r>
      <w:r>
        <w:rPr/>
        <w:t>kan gjøres mer effektivt</w:t>
      </w:r>
      <w:r>
        <w:rPr/>
        <w:t xml:space="preserve">, </w:t>
      </w:r>
      <w:r>
        <w:rPr/>
        <w:t>Dette er videre helt esseniselt hvis vi skal løse morgendagens klimautfordringer. For eksempel, digitale løsninger kan hjelpe å bedre koordinerte verdikjeder gjennom at man deler tidsriktig informasjon mellom de forskjellige leddene. Som igjen fører til at man får mindre svinn i for eksempel matbutikkene.</w:t>
      </w:r>
    </w:p>
    <w:p>
      <w:pPr>
        <w:pStyle w:val="Normal"/>
        <w:rPr>
          <w:strike/>
        </w:rPr>
      </w:pPr>
      <w:r>
        <w:rPr>
          <w:strike/>
        </w:rPr>
        <w:t xml:space="preserve"> </w:t>
      </w:r>
      <w:r>
        <w:rPr>
          <w:strike/>
        </w:rPr>
        <w:t xml:space="preserve">For eksempel, gjennom digital handel i den private sektoren, og gjennom bedre kommunikasjon med brukere i den offentlige sektoren.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En sektor som jeg tror benytter mye med digitalisering er helsesektoren. For eksempel, persontilpasset medisin krevet teknologi og digitalisering for å gi den riktige medisinen til den riktige pasienten.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 student på masters- og doktorgradsnivået har jeg lært, gjennom kurs og bruk av økonometri og statistikk metoder, hvor avgjørende dataanalyse, artificial intelligence, og digitalisering har blitt for å </w:t>
      </w:r>
      <w:r>
        <w:rPr/>
        <w:t>forstå problemet og deretter kunne bidra med gode løsninger.</w:t>
      </w:r>
      <w:r>
        <w:rPr/>
        <w:t xml:space="preserve"> </w:t>
      </w:r>
      <w:r>
        <w:rPr>
          <w:strike/>
        </w:rPr>
        <w:t>prioritere tjenester og å målrette kunder.</w:t>
      </w:r>
    </w:p>
    <w:p>
      <w:pPr>
        <w:pStyle w:val="Normal"/>
        <w:rPr/>
      </w:pPr>
      <w:r>
        <w:rPr/>
        <w:t xml:space="preserve">Jeg har studert i forskjellige land (i Portugal, Sveits, og Norge) og jeg har lært å </w:t>
      </w:r>
      <w:r>
        <w:rPr/>
        <w:t xml:space="preserve">tilpasse meg </w:t>
      </w:r>
      <w:r>
        <w:rPr/>
        <w:t xml:space="preserve"> til forskjellige kultur og mennesker med ulike bakgrunn. I Norge, ble jeg flytende </w:t>
      </w:r>
      <w:r>
        <w:rPr/>
        <w:t>i</w:t>
      </w:r>
      <w:r>
        <w:rPr/>
        <w:t xml:space="preserve"> norsk på kort tid. </w:t>
      </w:r>
      <w:r>
        <w:rPr/>
        <w:t xml:space="preserve">Og gjennom </w:t>
      </w:r>
      <w:r>
        <w:rPr/>
        <w:t xml:space="preserve">doktorgrad innenfor helseøkonomi har jeg lært å samarbeide med mennesker som jobber </w:t>
      </w:r>
      <w:r>
        <w:rPr/>
        <w:t>på innenfor mange</w:t>
      </w:r>
      <w:r>
        <w:rPr/>
        <w:t xml:space="preserve"> forskjellige </w:t>
      </w:r>
      <w:r>
        <w:rPr/>
        <w:t>områder</w:t>
      </w:r>
      <w:r>
        <w:rPr/>
        <w:t xml:space="preserve">, </w:t>
      </w:r>
      <w:r>
        <w:rPr/>
        <w:t xml:space="preserve">som </w:t>
      </w:r>
      <w:r>
        <w:rPr/>
        <w:t xml:space="preserve">for eksempel med medisin, biologi og etikk. </w:t>
      </w:r>
      <w:r>
        <w:rPr/>
        <w:t xml:space="preserve">Samrbeid på tvers av kompetanseområder blir bare mer og mer sentralt og jeg søker å være et bindeledd mellom personer med ulike bakgrunner. </w:t>
      </w:r>
    </w:p>
    <w:p>
      <w:pPr>
        <w:pStyle w:val="Normal"/>
        <w:rPr/>
      </w:pPr>
      <w:r>
        <w:rPr/>
        <w:t xml:space="preserve">I studiene mine har jeg også fått mye erfaring med presentasjoner </w:t>
      </w:r>
      <w:r>
        <w:rPr/>
        <w:t xml:space="preserve">for et </w:t>
      </w:r>
      <w:r>
        <w:rPr/>
        <w:t>stor</w:t>
      </w:r>
      <w:r>
        <w:rPr/>
        <w:t>t</w:t>
      </w:r>
      <w:r>
        <w:rPr/>
        <w:t xml:space="preserve"> publikum. Jeg har også lært at jeg jobber bra selvstendig mens jeg skriver artikler, men jeg liker godt å samarbeide og savner en jobb med mulighet til mer teamarbeid som hos EVRY. </w:t>
      </w:r>
    </w:p>
    <w:p>
      <w:pPr>
        <w:pStyle w:val="Normal"/>
        <w:spacing w:before="0" w:after="200"/>
        <w:rPr/>
      </w:pPr>
      <w:r>
        <w:rPr/>
        <w:t>Jeg gleder meg til å høre fra dere :)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280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E5A91968.dotm</Template>
  <TotalTime>24</TotalTime>
  <Application>LibreOffice/6.0.7.3$Linux_X86_64 LibreOffice_project/00m0$Build-3</Application>
  <Pages>2</Pages>
  <Words>428</Words>
  <Characters>2320</Characters>
  <CharactersWithSpaces>2748</CharactersWithSpaces>
  <Paragraphs>14</Paragraphs>
  <Company>UiB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2019-09-21T15:26:00Z</dcterms:created>
  <dc:creator>Ana Beatriz Mateus D'Avó Luís</dc:creator>
  <dc:description/>
  <dc:language>en-US</dc:language>
  <cp:lastModifiedBy/>
  <dcterms:modified xsi:type="dcterms:W3CDTF">2019-09-21T21:37:08Z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